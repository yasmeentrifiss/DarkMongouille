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Default="00D5413C">
      <w:pPr>
        <w:pStyle w:val="Photo"/>
      </w:pPr>
    </w:p>
    <w:p w:rsidR="001638F6" w:rsidRDefault="00DB19E8" w:rsidP="00D5413C">
      <w:pPr>
        <w:pStyle w:val="Titre"/>
      </w:pPr>
      <w:r>
        <w:t xml:space="preserve">TP final : Création </w:t>
      </w:r>
      <w:r w:rsidR="00A2488F" w:rsidRPr="00A2488F">
        <w:t>d'application pour le Cloud</w:t>
      </w:r>
    </w:p>
    <w:p w:rsidR="001638F6" w:rsidRPr="00DB19E8" w:rsidRDefault="00A2488F" w:rsidP="00D5413C">
      <w:pPr>
        <w:pStyle w:val="Sous-titre"/>
        <w:rPr>
          <w:lang w:val="en-GB"/>
        </w:rPr>
      </w:pPr>
      <w:r w:rsidRPr="00DB19E8">
        <w:rPr>
          <w:lang w:val="en-GB"/>
        </w:rPr>
        <w:t>Yasmeen T</w:t>
      </w:r>
      <w:r w:rsidR="00DB19E8" w:rsidRPr="00DB19E8">
        <w:rPr>
          <w:lang w:val="en-GB"/>
        </w:rPr>
        <w:t xml:space="preserve">Rifiss - </w:t>
      </w:r>
      <w:r w:rsidRPr="00DB19E8">
        <w:rPr>
          <w:lang w:val="en-GB"/>
        </w:rPr>
        <w:t xml:space="preserve">KilLian </w:t>
      </w:r>
      <w:r w:rsidR="00DB19E8" w:rsidRPr="00DB19E8">
        <w:rPr>
          <w:lang w:val="en-GB"/>
        </w:rPr>
        <w:t xml:space="preserve">VENEZIA - </w:t>
      </w:r>
      <w:r w:rsidRPr="00DB19E8">
        <w:rPr>
          <w:lang w:val="en-GB"/>
        </w:rPr>
        <w:t>Tara Zhong</w:t>
      </w:r>
    </w:p>
    <w:p w:rsidR="003422FF" w:rsidRDefault="00D5413C" w:rsidP="00411F70">
      <w:pPr>
        <w:pStyle w:val="Coordonnes"/>
      </w:pPr>
      <w:r w:rsidRPr="00411F70">
        <w:rPr>
          <w:lang w:val="en-GB" w:bidi="fr-FR"/>
        </w:rPr>
        <w:t xml:space="preserve"> </w:t>
      </w:r>
      <w:r w:rsidR="00DB19E8" w:rsidRPr="00A2488F">
        <w:t>Développement d'application pour le Cloud</w:t>
      </w:r>
      <w:r w:rsidR="00DB19E8">
        <w:t xml:space="preserve"> </w:t>
      </w:r>
      <w:r w:rsidR="00DB19E8">
        <w:rPr>
          <w:lang w:bidi="fr-FR"/>
        </w:rPr>
        <w:t>|</w:t>
      </w:r>
      <w:r>
        <w:rPr>
          <w:lang w:bidi="fr-FR"/>
        </w:rPr>
        <w:t xml:space="preserve"> </w:t>
      </w:r>
      <w:r w:rsidR="00DB19E8">
        <w:rPr>
          <w:lang w:bidi="fr-FR"/>
        </w:rPr>
        <w:t>29-12-</w:t>
      </w:r>
      <w:r w:rsidR="00DB19E8">
        <w:t>2017</w:t>
      </w:r>
      <w:r w:rsidR="003422FF">
        <w:rPr>
          <w:lang w:bidi="fr-FR"/>
        </w:rPr>
        <w:br w:type="page"/>
      </w:r>
    </w:p>
    <w:p w:rsidR="00DB19E8" w:rsidRDefault="00DB19E8" w:rsidP="00D5413C">
      <w:pPr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</w:pPr>
      <w:r w:rsidRPr="00DB19E8">
        <w:rPr>
          <w:rFonts w:asciiTheme="majorHAnsi" w:eastAsiaTheme="majorEastAsia" w:hAnsiTheme="majorHAnsi" w:cstheme="majorBidi"/>
          <w:color w:val="3F251D" w:themeColor="accent1"/>
          <w:sz w:val="30"/>
          <w:szCs w:val="30"/>
        </w:rPr>
        <w:lastRenderedPageBreak/>
        <w:t>1.1 Jeux de données</w:t>
      </w:r>
    </w:p>
    <w:p w:rsidR="007021DE" w:rsidRPr="00514122" w:rsidRDefault="00DB19E8" w:rsidP="00DB19E8">
      <w:pPr>
        <w:pStyle w:val="Listepuces"/>
        <w:numPr>
          <w:ilvl w:val="0"/>
          <w:numId w:val="0"/>
        </w:numPr>
      </w:pPr>
      <w:r>
        <w:t>Pour réaliser cette application, nous utiliserons la base de donnée</w:t>
      </w:r>
      <w:r w:rsidR="00CF2617">
        <w:t>s</w:t>
      </w:r>
      <w:r>
        <w:t xml:space="preserve"> </w:t>
      </w:r>
      <w:proofErr w:type="spellStart"/>
      <w:r>
        <w:t>Sakila</w:t>
      </w:r>
      <w:proofErr w:type="spellEnd"/>
      <w:r>
        <w:t xml:space="preserve"> : </w:t>
      </w:r>
      <w:hyperlink r:id="rId8" w:history="1">
        <w:r w:rsidRPr="008548E7">
          <w:rPr>
            <w:rStyle w:val="Lienhypertexte"/>
          </w:rPr>
          <w:t>https://relational.fit.cvut.cz/dataset/Sakila</w:t>
        </w:r>
      </w:hyperlink>
      <w:r>
        <w:t>. Cette base de donnée</w:t>
      </w:r>
      <w:r w:rsidR="00CF2617">
        <w:t>s</w:t>
      </w:r>
      <w:r>
        <w:t xml:space="preserve"> est une base de donnée</w:t>
      </w:r>
      <w:r w:rsidR="00CF2617">
        <w:t>s</w:t>
      </w:r>
      <w:r>
        <w:t xml:space="preserve"> fictive qui simule</w:t>
      </w:r>
      <w:r w:rsidR="00CF2617">
        <w:t xml:space="preserve"> la gestion d’une cinémathèque (lieu où l’on peut louer des </w:t>
      </w:r>
      <w:r w:rsidR="00115DAB">
        <w:t>DVDs</w:t>
      </w:r>
      <w:r w:rsidR="00CF2617">
        <w:t>)</w:t>
      </w:r>
    </w:p>
    <w:p w:rsidR="00CF2617" w:rsidRDefault="00CF2617" w:rsidP="00CF2617">
      <w:pPr>
        <w:pStyle w:val="Titre1"/>
      </w:pPr>
      <w:r w:rsidRPr="00CF2617">
        <w:t>1.2 Spécification des besoins</w:t>
      </w:r>
    </w:p>
    <w:p w:rsidR="00CF2617" w:rsidRDefault="00CF2617" w:rsidP="00CF2617">
      <w:r>
        <w:t>Pour pouvoir orienter les choix des étapes suivantes, il va falloir étudier les besoins de l’application :</w:t>
      </w:r>
    </w:p>
    <w:p w:rsidR="00CF2617" w:rsidRDefault="00CF2617" w:rsidP="00CF2617">
      <w:r>
        <w:t>— Définir, en langage courant, 4 types d’interrogations sur votre jeu de données. On estimera que celles-ci sont effectuées très fréquemment. Positionnez-vous comme un utilisateur standard de l’application.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la note est supérieure à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le genre est « » et qui sont disponibles</w:t>
      </w:r>
    </w:p>
    <w:p w:rsidR="00CF2617" w:rsidRDefault="00CF2617" w:rsidP="00F736C3">
      <w:pPr>
        <w:pStyle w:val="Paragraphedeliste"/>
        <w:numPr>
          <w:ilvl w:val="0"/>
          <w:numId w:val="21"/>
        </w:numPr>
      </w:pPr>
      <w:r>
        <w:t>Quels sont les titres de films dont l'acteur est « » et qui sont disponibles</w:t>
      </w:r>
    </w:p>
    <w:p w:rsidR="003C7026" w:rsidRDefault="00F66AC5" w:rsidP="003C7026">
      <w:pPr>
        <w:pStyle w:val="Paragraphedeliste"/>
        <w:numPr>
          <w:ilvl w:val="0"/>
          <w:numId w:val="21"/>
        </w:numPr>
      </w:pPr>
      <w:r>
        <w:t>Donner la liste de tous les films</w:t>
      </w:r>
      <w:r w:rsidR="00115DAB">
        <w:t xml:space="preserve"> disponibles.</w:t>
      </w:r>
    </w:p>
    <w:p w:rsidR="00FB09AF" w:rsidRDefault="00FB09AF" w:rsidP="00FB09AF">
      <w:pPr>
        <w:pStyle w:val="Paragraphedeliste"/>
      </w:pPr>
    </w:p>
    <w:p w:rsidR="00F736C3" w:rsidRPr="000F6952" w:rsidRDefault="003C7026" w:rsidP="00CF2617">
      <w:pPr>
        <w:rPr>
          <w:color w:val="709858" w:themeColor="background2" w:themeShade="80"/>
        </w:rPr>
      </w:pPr>
      <w:r w:rsidRPr="000F6952">
        <w:rPr>
          <w:i/>
          <w:color w:val="709858" w:themeColor="background2" w:themeShade="80"/>
        </w:rPr>
        <w:t>Pour savoir si un DVD est disponible, il faut regarder</w:t>
      </w:r>
      <w:r w:rsidR="00E8082D" w:rsidRPr="000F6952">
        <w:rPr>
          <w:i/>
          <w:color w:val="709858" w:themeColor="background2" w:themeShade="80"/>
        </w:rPr>
        <w:t xml:space="preserve"> la date de retour</w:t>
      </w:r>
      <w:r w:rsidR="00E325C7" w:rsidRPr="000F6952">
        <w:rPr>
          <w:i/>
          <w:color w:val="709858" w:themeColor="background2" w:themeShade="80"/>
        </w:rPr>
        <w:t xml:space="preserve"> « </w:t>
      </w:r>
      <w:proofErr w:type="spellStart"/>
      <w:r w:rsidR="00E325C7" w:rsidRPr="000F6952">
        <w:rPr>
          <w:color w:val="709858" w:themeColor="background2" w:themeShade="80"/>
        </w:rPr>
        <w:t>return_date</w:t>
      </w:r>
      <w:proofErr w:type="spellEnd"/>
      <w:r w:rsidR="00E325C7" w:rsidRPr="000F6952">
        <w:rPr>
          <w:color w:val="709858" w:themeColor="background2" w:themeShade="80"/>
        </w:rPr>
        <w:t xml:space="preserve"> » </w:t>
      </w:r>
      <w:r w:rsidR="001902D6" w:rsidRPr="000F6952">
        <w:rPr>
          <w:i/>
          <w:color w:val="709858" w:themeColor="background2" w:themeShade="80"/>
        </w:rPr>
        <w:t xml:space="preserve">dans la table </w:t>
      </w:r>
      <w:proofErr w:type="spellStart"/>
      <w:r w:rsidR="007F3D00" w:rsidRPr="000F6952">
        <w:rPr>
          <w:i/>
          <w:color w:val="709858" w:themeColor="background2" w:themeShade="80"/>
        </w:rPr>
        <w:t>rental</w:t>
      </w:r>
      <w:proofErr w:type="spellEnd"/>
      <w:r w:rsidR="007F3D00" w:rsidRPr="000F6952">
        <w:rPr>
          <w:i/>
          <w:color w:val="709858" w:themeColor="background2" w:themeShade="80"/>
        </w:rPr>
        <w:t xml:space="preserve"> et</w:t>
      </w:r>
      <w:r w:rsidR="00370B2C" w:rsidRPr="000F6952">
        <w:rPr>
          <w:i/>
          <w:color w:val="709858" w:themeColor="background2" w:themeShade="80"/>
        </w:rPr>
        <w:t xml:space="preserve"> regarder si la date</w:t>
      </w:r>
      <w:r w:rsidR="007F3D00" w:rsidRPr="000F6952">
        <w:rPr>
          <w:i/>
          <w:color w:val="709858" w:themeColor="background2" w:themeShade="80"/>
        </w:rPr>
        <w:t xml:space="preserve"> de retour</w:t>
      </w:r>
      <w:r w:rsidR="00370B2C" w:rsidRPr="000F6952">
        <w:rPr>
          <w:i/>
          <w:color w:val="709858" w:themeColor="background2" w:themeShade="80"/>
        </w:rPr>
        <w:t xml:space="preserve"> </w:t>
      </w:r>
      <w:r w:rsidR="00761409" w:rsidRPr="000F6952">
        <w:rPr>
          <w:i/>
          <w:color w:val="709858" w:themeColor="background2" w:themeShade="80"/>
        </w:rPr>
        <w:t>« </w:t>
      </w:r>
      <w:proofErr w:type="spellStart"/>
      <w:r w:rsidR="00761409" w:rsidRPr="000F6952">
        <w:rPr>
          <w:color w:val="709858" w:themeColor="background2" w:themeShade="80"/>
        </w:rPr>
        <w:t>rental_duration</w:t>
      </w:r>
      <w:proofErr w:type="spellEnd"/>
      <w:r w:rsidR="00761409" w:rsidRPr="000F6952">
        <w:rPr>
          <w:color w:val="709858" w:themeColor="background2" w:themeShade="80"/>
        </w:rPr>
        <w:t xml:space="preserve"> » </w:t>
      </w:r>
      <w:r w:rsidR="00C15D48" w:rsidRPr="000F6952">
        <w:rPr>
          <w:color w:val="709858" w:themeColor="background2" w:themeShade="80"/>
        </w:rPr>
        <w:t xml:space="preserve">dans la table film </w:t>
      </w:r>
      <w:r w:rsidR="00C15D48" w:rsidRPr="000F6952">
        <w:rPr>
          <w:i/>
          <w:color w:val="709858" w:themeColor="background2" w:themeShade="80"/>
        </w:rPr>
        <w:t>par rapport à la date de l’emprunt « </w:t>
      </w:r>
      <w:proofErr w:type="spellStart"/>
      <w:r w:rsidR="00C15D48" w:rsidRPr="000F6952">
        <w:rPr>
          <w:color w:val="709858" w:themeColor="background2" w:themeShade="80"/>
        </w:rPr>
        <w:t>rental_date</w:t>
      </w:r>
      <w:proofErr w:type="spellEnd"/>
      <w:r w:rsidR="00C15D48" w:rsidRPr="000F6952">
        <w:rPr>
          <w:color w:val="709858" w:themeColor="background2" w:themeShade="80"/>
        </w:rPr>
        <w:t> »</w:t>
      </w:r>
    </w:p>
    <w:p w:rsidR="00FB09AF" w:rsidRPr="00F736C3" w:rsidRDefault="00FB09AF" w:rsidP="00CF2617">
      <w:pPr>
        <w:rPr>
          <w:i/>
        </w:rPr>
      </w:pPr>
    </w:p>
    <w:p w:rsidR="00F736C3" w:rsidRDefault="00CF2617" w:rsidP="00F736C3">
      <w:r>
        <w:t xml:space="preserve">— Définir, en langage courant, 2 </w:t>
      </w:r>
      <w:proofErr w:type="spellStart"/>
      <w:r>
        <w:t>ty</w:t>
      </w:r>
      <w:r w:rsidR="000F6952">
        <w:t>mo</w:t>
      </w:r>
      <w:r>
        <w:t>pes</w:t>
      </w:r>
      <w:proofErr w:type="spellEnd"/>
      <w:r>
        <w:t xml:space="preserve"> d’interrogations lourdes sur votre jeu de données. Ces requêtes seront effectuées moins fréquemment. Positionnez-vous comme un analyste ou un décisionnaire de l’application.</w:t>
      </w:r>
    </w:p>
    <w:p w:rsidR="00F736C3" w:rsidRDefault="00F736C3" w:rsidP="00F736C3">
      <w:pPr>
        <w:pStyle w:val="Paragraphedeliste"/>
        <w:numPr>
          <w:ilvl w:val="0"/>
          <w:numId w:val="22"/>
        </w:numPr>
      </w:pPr>
      <w:r>
        <w:t>Trier la liste de films les plus loués (avec le nombre de fois) par ordre décroissant</w:t>
      </w:r>
    </w:p>
    <w:p w:rsidR="003C7026" w:rsidRDefault="00F736C3" w:rsidP="00CF2617">
      <w:pPr>
        <w:pStyle w:val="Paragraphedeliste"/>
        <w:numPr>
          <w:ilvl w:val="0"/>
          <w:numId w:val="22"/>
        </w:numPr>
      </w:pPr>
      <w:r>
        <w:t>Pour chaque genre donner le nombre de notes et la moyenne des notes par ordre décroissant.</w:t>
      </w:r>
    </w:p>
    <w:p w:rsidR="001C6FDA" w:rsidRDefault="001C6FDA" w:rsidP="001C6FDA">
      <w:pPr>
        <w:pStyle w:val="Paragraphedeliste"/>
      </w:pPr>
    </w:p>
    <w:p w:rsidR="001C6FDA" w:rsidRDefault="00CF2617" w:rsidP="001C6FDA">
      <w:r>
        <w:t>— Définir des indicateurs de statistiques pertinents sur votre jeu de données. Positionnez-vous comme administrateur de la base de données.</w:t>
      </w:r>
    </w:p>
    <w:p w:rsidR="001C6FDA" w:rsidRDefault="001C6FDA" w:rsidP="001C6FDA">
      <w:r>
        <w:t>Les indicateurs sont les catégories, acteurs, clients.</w:t>
      </w:r>
    </w:p>
    <w:p w:rsidR="00056457" w:rsidRDefault="00347E3E" w:rsidP="00CF2617">
      <w:r>
        <w:t>Ex de requêtes : Quels sont les clients qui n’ont retourné leur DVD.</w:t>
      </w:r>
    </w:p>
    <w:p w:rsidR="00894CD4" w:rsidRDefault="00894CD4" w:rsidP="00894CD4">
      <w:pPr>
        <w:pStyle w:val="Titre1"/>
      </w:pPr>
      <w:r w:rsidRPr="00894CD4">
        <w:t>1.3 Dénormalisation</w:t>
      </w:r>
    </w:p>
    <w:p w:rsidR="00884BF8" w:rsidRPr="00884BF8" w:rsidRDefault="00884BF8" w:rsidP="00884BF8">
      <w:pPr>
        <w:pStyle w:val="Titre2"/>
      </w:pPr>
      <w:r>
        <w:t>1.3.1 Schéma</w:t>
      </w:r>
    </w:p>
    <w:p w:rsidR="00894CD4" w:rsidRDefault="00894CD4" w:rsidP="00894CD4">
      <w:r>
        <w:t>Afin de réaliser la dénormalisation, nous avons définis les cardinalités de chaque table pour regrouper entre elles les plus pertinentes </w:t>
      </w:r>
      <w:r w:rsidR="009A2E25">
        <w:t>en observant les données dans la base de données</w:t>
      </w:r>
    </w:p>
    <w:p w:rsidR="008C6905" w:rsidRPr="00C03E22" w:rsidRDefault="008C6905" w:rsidP="00C03E22">
      <w:pPr>
        <w:jc w:val="center"/>
        <w:rPr>
          <w:b/>
          <w:u w:val="single"/>
        </w:rPr>
      </w:pPr>
      <w:r w:rsidRPr="00C03E22">
        <w:rPr>
          <w:b/>
          <w:u w:val="single"/>
        </w:rPr>
        <w:t>Schéma</w:t>
      </w:r>
      <w:r w:rsidR="00C03E22" w:rsidRPr="00C03E22">
        <w:rPr>
          <w:b/>
          <w:u w:val="single"/>
        </w:rPr>
        <w:t xml:space="preserve"> relationnel initial </w:t>
      </w:r>
      <w:proofErr w:type="spellStart"/>
      <w:r w:rsidR="00C03E22" w:rsidRPr="00C03E22">
        <w:rPr>
          <w:b/>
          <w:u w:val="single"/>
        </w:rPr>
        <w:t>Sakila</w:t>
      </w:r>
      <w:proofErr w:type="spellEnd"/>
    </w:p>
    <w:p w:rsidR="00C03E22" w:rsidRDefault="00056457" w:rsidP="00246948">
      <w:pPr>
        <w:jc w:val="center"/>
      </w:pPr>
      <w:r w:rsidRPr="00056457">
        <w:rPr>
          <w:noProof/>
        </w:rPr>
        <w:lastRenderedPageBreak/>
        <w:drawing>
          <wp:inline distT="0" distB="0" distL="0" distR="0" wp14:anchorId="3973ACC5" wp14:editId="6999746D">
            <wp:extent cx="5166360" cy="90128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0382" cy="90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00" w:rsidRDefault="002D5144" w:rsidP="00CF2617">
      <w:r>
        <w:t xml:space="preserve">Nous avons supprimé les redondances rencontrées (par ex la table </w:t>
      </w:r>
      <w:proofErr w:type="spellStart"/>
      <w:r>
        <w:t>film_text</w:t>
      </w:r>
      <w:proofErr w:type="spellEnd"/>
      <w:r>
        <w:t xml:space="preserve"> comporte les mêmes informations que dans la table film (</w:t>
      </w:r>
      <w:proofErr w:type="spellStart"/>
      <w:r>
        <w:t>title</w:t>
      </w:r>
      <w:proofErr w:type="spellEnd"/>
      <w:r>
        <w:t xml:space="preserve"> et description)).</w:t>
      </w:r>
    </w:p>
    <w:p w:rsidR="008F3AF1" w:rsidRDefault="004B5782" w:rsidP="00CF2617">
      <w:r>
        <w:lastRenderedPageBreak/>
        <w:t>Les tables finales sont</w:t>
      </w:r>
      <w:r w:rsidR="008F3AF1">
        <w:t xml:space="preserve"> : </w:t>
      </w:r>
    </w:p>
    <w:p w:rsidR="003471D1" w:rsidRPr="00505EAF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Film </w:t>
      </w:r>
      <w:r>
        <w:t xml:space="preserve">: qui contient la table </w:t>
      </w:r>
      <w:proofErr w:type="spellStart"/>
      <w:r w:rsidRPr="008645E7">
        <w:rPr>
          <w:u w:val="single"/>
        </w:rPr>
        <w:t>lang</w:t>
      </w:r>
      <w:r w:rsidR="00DC4766">
        <w:rPr>
          <w:u w:val="single"/>
        </w:rPr>
        <w:t>u</w:t>
      </w:r>
      <w:r w:rsidR="008645E7" w:rsidRPr="008645E7">
        <w:rPr>
          <w:u w:val="single"/>
        </w:rPr>
        <w:t>age</w:t>
      </w:r>
      <w:proofErr w:type="spellEnd"/>
      <w:r>
        <w:t xml:space="preserve"> convertie en un seul string (dans la base de données on a observé qu’une seule unique langue),</w:t>
      </w:r>
      <w:r w:rsidRPr="008F3AF1">
        <w:t xml:space="preserve"> </w:t>
      </w:r>
      <w:r>
        <w:t xml:space="preserve">la table </w:t>
      </w:r>
      <w:proofErr w:type="spellStart"/>
      <w:r w:rsidR="008645E7" w:rsidRPr="00DC4766">
        <w:rPr>
          <w:u w:val="single"/>
        </w:rPr>
        <w:t>actor</w:t>
      </w:r>
      <w:proofErr w:type="spellEnd"/>
      <w:r w:rsidR="008645E7">
        <w:t xml:space="preserve"> </w:t>
      </w:r>
      <w:r>
        <w:t xml:space="preserve">convertie en liste des acteurs, et la table </w:t>
      </w:r>
      <w:proofErr w:type="spellStart"/>
      <w:r w:rsidR="0081368A" w:rsidRPr="0081368A">
        <w:rPr>
          <w:u w:val="single"/>
        </w:rPr>
        <w:t>category</w:t>
      </w:r>
      <w:proofErr w:type="spellEnd"/>
      <w:r w:rsidR="0081368A">
        <w:t xml:space="preserve"> </w:t>
      </w:r>
      <w:r>
        <w:t>convertie en liste des catégories en plus</w:t>
      </w:r>
      <w:r w:rsidR="00505EAF">
        <w:t xml:space="preserve">. </w:t>
      </w:r>
      <w:r w:rsidR="00505EAF" w:rsidRPr="00505EAF">
        <w:rPr>
          <w:color w:val="709858" w:themeColor="background2" w:themeShade="80"/>
        </w:rPr>
        <w:t>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4B5782" w:rsidRDefault="008F3AF1" w:rsidP="00CF2617">
      <w:pPr>
        <w:rPr>
          <w:color w:val="709858" w:themeColor="background2" w:themeShade="80"/>
        </w:rPr>
      </w:pPr>
      <w:r w:rsidRPr="008645E7">
        <w:rPr>
          <w:b/>
        </w:rPr>
        <w:t>Customer</w:t>
      </w:r>
      <w:r>
        <w:t> : qui contient la table</w:t>
      </w:r>
      <w:r w:rsidR="009C4086" w:rsidRPr="009C4086">
        <w:t xml:space="preserve"> </w:t>
      </w:r>
      <w:r w:rsidR="009C4086">
        <w:t>adresse</w:t>
      </w:r>
      <w:r w:rsidR="00505EAF">
        <w:t xml:space="preserve"> du </w:t>
      </w:r>
      <w:proofErr w:type="spellStart"/>
      <w:r w:rsidR="00505EAF">
        <w:t>customer</w:t>
      </w:r>
      <w:proofErr w:type="spellEnd"/>
      <w:r w:rsidR="009C4086">
        <w:t xml:space="preserve"> convertie en attributs (</w:t>
      </w:r>
      <w:proofErr w:type="spellStart"/>
      <w:r w:rsidR="009C4086">
        <w:t>address</w:t>
      </w:r>
      <w:proofErr w:type="spellEnd"/>
      <w:r w:rsidR="009C4086">
        <w:t xml:space="preserve">, </w:t>
      </w:r>
      <w:proofErr w:type="spellStart"/>
      <w:proofErr w:type="gramStart"/>
      <w:r w:rsidR="009C4086">
        <w:t>district,city</w:t>
      </w:r>
      <w:proofErr w:type="spellEnd"/>
      <w:proofErr w:type="gramEnd"/>
      <w:r w:rsidR="009C4086">
        <w:t xml:space="preserve">, </w:t>
      </w:r>
      <w:proofErr w:type="spellStart"/>
      <w:r w:rsidR="009C4086">
        <w:t>postal_code</w:t>
      </w:r>
      <w:proofErr w:type="spellEnd"/>
      <w:r w:rsidR="009C4086">
        <w:t>, country</w:t>
      </w:r>
      <w:r w:rsidR="003471D1">
        <w:t xml:space="preserve"> et phone), les attributs « city » de la table city et « country » de la table country ont directement été placé à côté de l’adresse.</w:t>
      </w:r>
      <w:r w:rsidR="00505EAF" w:rsidRPr="00505EAF">
        <w:rPr>
          <w:color w:val="709858" w:themeColor="background2" w:themeShade="80"/>
        </w:rPr>
        <w:t xml:space="preserve"> (</w:t>
      </w:r>
      <w:proofErr w:type="spellStart"/>
      <w:proofErr w:type="gramStart"/>
      <w:r w:rsidR="00505EAF" w:rsidRPr="00505EAF">
        <w:rPr>
          <w:color w:val="709858" w:themeColor="background2" w:themeShade="80"/>
        </w:rPr>
        <w:t>cf</w:t>
      </w:r>
      <w:proofErr w:type="spellEnd"/>
      <w:proofErr w:type="gramEnd"/>
      <w:r w:rsidR="00505EAF" w:rsidRPr="00505EAF">
        <w:rPr>
          <w:color w:val="709858" w:themeColor="background2" w:themeShade="80"/>
        </w:rPr>
        <w:t xml:space="preserve"> structure </w:t>
      </w:r>
      <w:proofErr w:type="spellStart"/>
      <w:r w:rsidR="00505EAF" w:rsidRPr="00505EAF">
        <w:rPr>
          <w:color w:val="709858" w:themeColor="background2" w:themeShade="80"/>
        </w:rPr>
        <w:t>json</w:t>
      </w:r>
      <w:proofErr w:type="spellEnd"/>
      <w:r w:rsidR="00505EAF" w:rsidRPr="00505EAF">
        <w:rPr>
          <w:color w:val="709858" w:themeColor="background2" w:themeShade="80"/>
        </w:rPr>
        <w:t>)</w:t>
      </w:r>
    </w:p>
    <w:p w:rsidR="00505EAF" w:rsidRPr="0081368A" w:rsidRDefault="00505EAF" w:rsidP="00CF2617">
      <w:pPr>
        <w:rPr>
          <w:color w:val="709858" w:themeColor="background2" w:themeShade="80"/>
        </w:rPr>
      </w:pPr>
      <w:proofErr w:type="spellStart"/>
      <w:r w:rsidRPr="008645E7">
        <w:rPr>
          <w:b/>
        </w:rPr>
        <w:t>Rental</w:t>
      </w:r>
      <w:proofErr w:type="spellEnd"/>
      <w:r>
        <w:t xml:space="preserve"> : qui contient la table </w:t>
      </w:r>
      <w:proofErr w:type="spellStart"/>
      <w:r>
        <w:t>payment</w:t>
      </w:r>
      <w:proofErr w:type="spellEnd"/>
      <w:r>
        <w:t xml:space="preserve"> en plus convertie en attributs.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3336D5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Store</w:t>
      </w:r>
      <w:r>
        <w:t> : qui contient la table</w:t>
      </w:r>
      <w:r w:rsidRPr="009C4086">
        <w:t xml:space="preserve"> </w:t>
      </w:r>
      <w:r>
        <w:t>adresse du store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l’adresse.</w:t>
      </w:r>
      <w:r w:rsidR="0081368A"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3336D5" w:rsidP="003336D5">
      <w:pPr>
        <w:rPr>
          <w:color w:val="709858" w:themeColor="background2" w:themeShade="80"/>
        </w:rPr>
      </w:pPr>
      <w:r w:rsidRPr="008645E7">
        <w:rPr>
          <w:b/>
        </w:rPr>
        <w:t>Staff</w:t>
      </w:r>
      <w:r>
        <w:t> : qui contient la table</w:t>
      </w:r>
      <w:r w:rsidRPr="009C4086">
        <w:t xml:space="preserve"> </w:t>
      </w:r>
      <w:r>
        <w:t>adresse du staff convertie en attributs (</w:t>
      </w:r>
      <w:proofErr w:type="spellStart"/>
      <w:r>
        <w:t>address</w:t>
      </w:r>
      <w:proofErr w:type="spellEnd"/>
      <w:r>
        <w:t xml:space="preserve">, </w:t>
      </w:r>
      <w:proofErr w:type="spellStart"/>
      <w:proofErr w:type="gramStart"/>
      <w:r>
        <w:t>district,city</w:t>
      </w:r>
      <w:proofErr w:type="spellEnd"/>
      <w:proofErr w:type="gramEnd"/>
      <w:r>
        <w:t xml:space="preserve">, </w:t>
      </w:r>
      <w:proofErr w:type="spellStart"/>
      <w:r>
        <w:t>postal_code</w:t>
      </w:r>
      <w:proofErr w:type="spellEnd"/>
      <w:r>
        <w:t>, country et phone), les attributs « city » de la table city et « country » de la table country ont directement été placé à côté de l’adresse</w:t>
      </w:r>
      <w:r w:rsidR="00234B31">
        <w:t>.</w:t>
      </w:r>
      <w:r w:rsidR="0081368A" w:rsidRPr="0081368A">
        <w:rPr>
          <w:color w:val="709858" w:themeColor="background2" w:themeShade="80"/>
        </w:rPr>
        <w:t xml:space="preserve">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234B31" w:rsidRPr="0081368A" w:rsidRDefault="00234B31" w:rsidP="003336D5">
      <w:pPr>
        <w:rPr>
          <w:color w:val="709858" w:themeColor="background2" w:themeShade="80"/>
        </w:rPr>
      </w:pPr>
      <w:r w:rsidRPr="008645E7">
        <w:rPr>
          <w:b/>
        </w:rPr>
        <w:t>Inventory</w:t>
      </w:r>
      <w:r>
        <w:t> : aucune modification sur cette table</w:t>
      </w:r>
      <w:r w:rsidR="0081368A">
        <w:t xml:space="preserve">. </w:t>
      </w:r>
      <w:r w:rsidR="0081368A" w:rsidRPr="00505EAF">
        <w:rPr>
          <w:color w:val="709858" w:themeColor="background2" w:themeShade="80"/>
        </w:rPr>
        <w:t>(</w:t>
      </w:r>
      <w:proofErr w:type="spellStart"/>
      <w:proofErr w:type="gramStart"/>
      <w:r w:rsidR="0081368A" w:rsidRPr="00505EAF">
        <w:rPr>
          <w:color w:val="709858" w:themeColor="background2" w:themeShade="80"/>
        </w:rPr>
        <w:t>cf</w:t>
      </w:r>
      <w:proofErr w:type="spellEnd"/>
      <w:proofErr w:type="gramEnd"/>
      <w:r w:rsidR="0081368A" w:rsidRPr="00505EAF">
        <w:rPr>
          <w:color w:val="709858" w:themeColor="background2" w:themeShade="80"/>
        </w:rPr>
        <w:t xml:space="preserve"> structure </w:t>
      </w:r>
      <w:proofErr w:type="spellStart"/>
      <w:r w:rsidR="0081368A" w:rsidRPr="00505EAF">
        <w:rPr>
          <w:color w:val="709858" w:themeColor="background2" w:themeShade="80"/>
        </w:rPr>
        <w:t>json</w:t>
      </w:r>
      <w:proofErr w:type="spellEnd"/>
      <w:r w:rsidR="0081368A" w:rsidRPr="00505EAF">
        <w:rPr>
          <w:color w:val="709858" w:themeColor="background2" w:themeShade="80"/>
        </w:rPr>
        <w:t>)</w:t>
      </w:r>
    </w:p>
    <w:p w:rsidR="00B67229" w:rsidRDefault="00B67229" w:rsidP="00CF2617"/>
    <w:p w:rsidR="007619DA" w:rsidRPr="00B67229" w:rsidRDefault="007619DA" w:rsidP="007619DA">
      <w:pPr>
        <w:pStyle w:val="Titre2"/>
      </w:pPr>
      <w:r w:rsidRPr="00B67229">
        <w:t>1.3.1 Transformation</w:t>
      </w:r>
    </w:p>
    <w:p w:rsidR="00B67229" w:rsidRDefault="00B67229" w:rsidP="00B67229">
      <w:pPr>
        <w:autoSpaceDE w:val="0"/>
        <w:autoSpaceDN w:val="0"/>
        <w:adjustRightInd w:val="0"/>
        <w:spacing w:before="0" w:after="0" w:line="240" w:lineRule="auto"/>
        <w:rPr>
          <w:rFonts w:ascii="LMRoman10-Regular" w:hAnsi="LMRoman10-Regular" w:cs="LMRoman10-Regular"/>
          <w:sz w:val="20"/>
          <w:szCs w:val="20"/>
        </w:rPr>
      </w:pPr>
    </w:p>
    <w:p w:rsidR="007E0777" w:rsidRDefault="00B67229" w:rsidP="007E0777">
      <w:pPr>
        <w:autoSpaceDE w:val="0"/>
        <w:autoSpaceDN w:val="0"/>
        <w:adjustRightInd w:val="0"/>
        <w:spacing w:before="0" w:after="0" w:line="240" w:lineRule="auto"/>
      </w:pPr>
      <w:r w:rsidRPr="00B67229">
        <w:t xml:space="preserve">Pour la transformation nous avons stocké les données dans une base de données relationnelle. Les documents destinations </w:t>
      </w:r>
      <w:r>
        <w:t xml:space="preserve">sous format csv ont été </w:t>
      </w:r>
      <w:r w:rsidRPr="00B67229">
        <w:t>produits à l’aide</w:t>
      </w:r>
      <w:r>
        <w:t xml:space="preserve"> </w:t>
      </w:r>
      <w:r w:rsidRPr="00B67229">
        <w:t>de requêtes SQL</w:t>
      </w:r>
      <w:r w:rsidR="00BD2028">
        <w:t xml:space="preserve"> simples.</w:t>
      </w:r>
    </w:p>
    <w:p w:rsidR="00E949B4" w:rsidRDefault="0048440C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Puis nous avons importé les collections </w:t>
      </w:r>
      <w:r w:rsidR="007E0777">
        <w:t xml:space="preserve">et converti les fichiers csv en fichiers </w:t>
      </w:r>
      <w:proofErr w:type="spellStart"/>
      <w:r w:rsidR="007E0777">
        <w:t>json</w:t>
      </w:r>
      <w:proofErr w:type="spellEnd"/>
      <w:r w:rsidR="007E0777">
        <w:t xml:space="preserve"> sous MongoDB</w:t>
      </w:r>
      <w:r w:rsidR="00BD2028">
        <w:t>.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Pour la table film, une jointure est nécessaire pour obtenir la liste de tous les acteurs </w:t>
      </w:r>
    </w:p>
    <w:p w:rsidR="00BD2028" w:rsidRDefault="00BD2028" w:rsidP="007E0777">
      <w:pPr>
        <w:autoSpaceDE w:val="0"/>
        <w:autoSpaceDN w:val="0"/>
        <w:adjustRightInd w:val="0"/>
        <w:spacing w:before="0" w:after="0" w:line="240" w:lineRule="auto"/>
      </w:pPr>
    </w:p>
    <w:p w:rsidR="00BD2028" w:rsidRPr="00867E08" w:rsidRDefault="00BD2028" w:rsidP="00BD2028">
      <w:pPr>
        <w:autoSpaceDE w:val="0"/>
        <w:autoSpaceDN w:val="0"/>
        <w:adjustRightInd w:val="0"/>
        <w:spacing w:before="0" w:after="0" w:line="240" w:lineRule="auto"/>
      </w:pPr>
      <w:r w:rsidRPr="00867E08">
        <w:t xml:space="preserve">On fait tout d’abord une jointure avec la table </w:t>
      </w:r>
      <w:proofErr w:type="spellStart"/>
      <w:r w:rsidRPr="00867E08">
        <w:t>film_actor</w:t>
      </w:r>
      <w:proofErr w:type="spellEnd"/>
      <w:r w:rsidRPr="00867E08">
        <w:t xml:space="preserve"> et </w:t>
      </w:r>
      <w:proofErr w:type="spellStart"/>
      <w:r w:rsidRPr="00867E08">
        <w:t>actor</w:t>
      </w:r>
      <w:proofErr w:type="spellEnd"/>
      <w:r w:rsidRPr="00867E08">
        <w:t xml:space="preserve"> à gauche en rajoutant les données de la table </w:t>
      </w:r>
      <w:proofErr w:type="spellStart"/>
      <w:r w:rsidRPr="00867E08">
        <w:t>actor</w:t>
      </w:r>
      <w:proofErr w:type="spellEnd"/>
      <w:r w:rsidRPr="00867E08">
        <w:t xml:space="preserve"> dans </w:t>
      </w:r>
      <w:proofErr w:type="spellStart"/>
      <w:r w:rsidRPr="00867E08">
        <w:t>film_actor</w:t>
      </w:r>
      <w:proofErr w:type="spellEnd"/>
    </w:p>
    <w:p w:rsidR="00D61730" w:rsidRPr="00BD2028" w:rsidRDefault="00D61730" w:rsidP="00BD202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D61730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_actor.aggregate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from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"actor"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localField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actor_id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  as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D61730" w:rsidRP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replaceRoot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gramStart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newRoot</w:t>
      </w:r>
      <w:proofErr w:type="spellEnd"/>
      <w:proofErr w:type="gram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mergeObjects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$</w:t>
      </w:r>
      <w:proofErr w:type="spellStart"/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>arrayElemAt</w:t>
      </w:r>
      <w:proofErr w:type="spellEnd"/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[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</w:t>
      </w:r>
      <w:proofErr w:type="spellStart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actors_data</w:t>
      </w:r>
      <w:proofErr w:type="spellEnd"/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000080"/>
          <w:sz w:val="20"/>
          <w:szCs w:val="20"/>
          <w:lang w:val="en-GB"/>
        </w:rPr>
        <w:t>0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color w:val="808000"/>
          <w:sz w:val="20"/>
          <w:szCs w:val="20"/>
          <w:lang w:val="en-GB"/>
        </w:rPr>
        <w:t>"$$ROOT"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]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  <w:r w:rsidRPr="00D61730">
        <w:rPr>
          <w:rFonts w:ascii="Consolas" w:hAnsi="Consolas" w:cs="Consolas"/>
          <w:color w:val="000000"/>
          <w:sz w:val="20"/>
          <w:szCs w:val="20"/>
          <w:lang w:val="en-GB"/>
        </w:rPr>
        <w:t xml:space="preserve"> </w:t>
      </w:r>
      <w:r w:rsidRPr="00D61730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D61730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actors_data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80"/>
          <w:sz w:val="20"/>
          <w:szCs w:val="20"/>
          <w:highlight w:val="white"/>
        </w:rPr>
        <w:t xml:space="preserve">, 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BD2028" w:rsidRDefault="00D61730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867E08" w:rsidRDefault="00867E08" w:rsidP="00D61730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</w:pPr>
      <w:r>
        <w:t xml:space="preserve">De même pour la jointure avec </w:t>
      </w:r>
      <w:proofErr w:type="spellStart"/>
      <w:r>
        <w:t>category</w:t>
      </w:r>
      <w:proofErr w:type="spellEnd"/>
      <w:r>
        <w:t xml:space="preserve"> et </w:t>
      </w:r>
      <w:proofErr w:type="spellStart"/>
      <w:r>
        <w:t>film_category</w:t>
      </w:r>
      <w:proofErr w:type="spellEnd"/>
    </w:p>
    <w:p w:rsidR="00D61730" w:rsidRDefault="00D61730" w:rsidP="00D61730">
      <w:pPr>
        <w:autoSpaceDE w:val="0"/>
        <w:autoSpaceDN w:val="0"/>
        <w:adjustRightInd w:val="0"/>
        <w:spacing w:before="0" w:after="0" w:line="240" w:lineRule="auto"/>
      </w:pP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867E08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_category.aggregate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"category"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lastRenderedPageBreak/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category_id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lang w:val="en-GB"/>
        </w:rPr>
        <w:t xml:space="preserve">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},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867E08" w:rsidRP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replaceRoot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gramStart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newRoot</w:t>
      </w:r>
      <w:proofErr w:type="spellEnd"/>
      <w:proofErr w:type="gram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mergeObjects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$</w:t>
      </w:r>
      <w:proofErr w:type="spellStart"/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arrayElemAt</w:t>
      </w:r>
      <w:proofErr w:type="spellEnd"/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[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</w:t>
      </w:r>
      <w:proofErr w:type="spellStart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category_data</w:t>
      </w:r>
      <w:proofErr w:type="spellEnd"/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000080"/>
          <w:sz w:val="20"/>
          <w:szCs w:val="20"/>
          <w:highlight w:val="white"/>
          <w:lang w:val="en-GB"/>
        </w:rPr>
        <w:t>0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"$$ROOT"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]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867E08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867E08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},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$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>project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{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category_data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80"/>
          <w:sz w:val="20"/>
          <w:szCs w:val="20"/>
          <w:highlight w:val="white"/>
        </w:rPr>
        <w:t>0</w:t>
      </w:r>
      <w:r w:rsidR="00357E94">
        <w:rPr>
          <w:rFonts w:ascii="Consolas" w:hAnsi="Consolas" w:cs="Consolas"/>
          <w:color w:val="000000"/>
          <w:sz w:val="20"/>
          <w:szCs w:val="20"/>
          <w:highlight w:val="white"/>
        </w:rPr>
        <w:t>, _id :0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867E08" w:rsidRDefault="00867E08" w:rsidP="00867E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357E94" w:rsidRDefault="00357E94" w:rsidP="00867E08">
      <w:pPr>
        <w:autoSpaceDE w:val="0"/>
        <w:autoSpaceDN w:val="0"/>
        <w:adjustRightInd w:val="0"/>
        <w:spacing w:before="0" w:after="0" w:line="240" w:lineRule="auto"/>
      </w:pPr>
    </w:p>
    <w:p w:rsidR="00357E94" w:rsidRDefault="00BD2028" w:rsidP="007E0777">
      <w:pPr>
        <w:autoSpaceDE w:val="0"/>
        <w:autoSpaceDN w:val="0"/>
        <w:adjustRightInd w:val="0"/>
        <w:spacing w:before="0" w:after="0" w:line="240" w:lineRule="auto"/>
      </w:pPr>
      <w:r>
        <w:t xml:space="preserve">Nous avons ensuite exporté </w:t>
      </w:r>
      <w:proofErr w:type="gramStart"/>
      <w:r w:rsidR="00D61730">
        <w:t>le résultats</w:t>
      </w:r>
      <w:proofErr w:type="gramEnd"/>
      <w:r w:rsidR="00D61730">
        <w:t xml:space="preserve"> sous une autre collection </w:t>
      </w:r>
      <w:proofErr w:type="spellStart"/>
      <w:r w:rsidR="00D61730">
        <w:t>appellée</w:t>
      </w:r>
      <w:proofErr w:type="spellEnd"/>
      <w:r w:rsidR="00D61730">
        <w:t xml:space="preserve"> </w:t>
      </w:r>
      <w:proofErr w:type="spellStart"/>
      <w:r w:rsidR="00D61730">
        <w:t>actor_film</w:t>
      </w:r>
      <w:proofErr w:type="spellEnd"/>
      <w:r w:rsidR="00357E94">
        <w:t xml:space="preserve"> et </w:t>
      </w:r>
      <w:proofErr w:type="spellStart"/>
      <w:r w:rsidR="00357E94">
        <w:t>category_film</w:t>
      </w:r>
      <w:proofErr w:type="spellEnd"/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  <w:r>
        <w:t>Puis fait 2 jointures avec les 2 tables créées.</w:t>
      </w:r>
    </w:p>
    <w:p w:rsidR="00357E94" w:rsidRDefault="00357E94" w:rsidP="007E0777">
      <w:pPr>
        <w:autoSpaceDE w:val="0"/>
        <w:autoSpaceDN w:val="0"/>
        <w:adjustRightInd w:val="0"/>
        <w:spacing w:before="0" w:after="0" w:line="240" w:lineRule="auto"/>
      </w:pP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proofErr w:type="spellStart"/>
      <w:proofErr w:type="gramStart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db.film</w:t>
      </w:r>
      <w:proofErr w:type="gramEnd"/>
      <w:r w:rsidRPr="00357E94">
        <w:rPr>
          <w:rFonts w:ascii="Consolas" w:hAnsi="Consolas" w:cs="Consolas"/>
          <w:color w:val="000000"/>
          <w:sz w:val="20"/>
          <w:szCs w:val="20"/>
          <w:highlight w:val="yellow"/>
          <w:lang w:val="en-GB"/>
        </w:rPr>
        <w:t>.aggregate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yellow"/>
          <w:lang w:val="en-GB"/>
        </w:rPr>
        <w:t>([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actor_film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as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"actors"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},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$lookup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: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lang w:val="en-GB"/>
        </w:rPr>
        <w:t xml:space="preserve">       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lang w:val="en-GB"/>
        </w:rPr>
        <w:t>{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from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category_film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localField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P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  <w:lang w:val="en-GB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spellStart"/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>foreignField</w:t>
      </w:r>
      <w:proofErr w:type="spellEnd"/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:</w:t>
      </w: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</w:t>
      </w:r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proofErr w:type="spellStart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film_id</w:t>
      </w:r>
      <w:proofErr w:type="spellEnd"/>
      <w:r w:rsidRPr="00357E94">
        <w:rPr>
          <w:rFonts w:ascii="Consolas" w:hAnsi="Consolas" w:cs="Consolas"/>
          <w:color w:val="808000"/>
          <w:sz w:val="20"/>
          <w:szCs w:val="20"/>
          <w:highlight w:val="white"/>
          <w:lang w:val="en-GB"/>
        </w:rPr>
        <w:t>"</w:t>
      </w:r>
      <w:r w:rsidRPr="00357E94">
        <w:rPr>
          <w:rFonts w:ascii="Consolas" w:hAnsi="Consolas" w:cs="Consolas"/>
          <w:b/>
          <w:bCs/>
          <w:color w:val="800000"/>
          <w:sz w:val="20"/>
          <w:szCs w:val="20"/>
          <w:highlight w:val="white"/>
          <w:lang w:val="en-GB"/>
        </w:rPr>
        <w:t>,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 w:rsidRPr="00357E94"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  <w:t xml:space="preserve">         </w:t>
      </w:r>
      <w:proofErr w:type="gramStart"/>
      <w:r>
        <w:rPr>
          <w:rFonts w:ascii="Consolas" w:hAnsi="Consolas" w:cs="Consolas"/>
          <w:color w:val="000000"/>
          <w:sz w:val="20"/>
          <w:szCs w:val="20"/>
          <w:highlight w:val="white"/>
        </w:rPr>
        <w:t>as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: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  <w:proofErr w:type="spellStart"/>
      <w:r>
        <w:rPr>
          <w:rFonts w:ascii="Consolas" w:hAnsi="Consolas" w:cs="Consolas"/>
          <w:color w:val="808000"/>
          <w:sz w:val="20"/>
          <w:szCs w:val="20"/>
          <w:highlight w:val="white"/>
        </w:rPr>
        <w:t>category</w:t>
      </w:r>
      <w:proofErr w:type="spellEnd"/>
      <w:r>
        <w:rPr>
          <w:rFonts w:ascii="Consolas" w:hAnsi="Consolas" w:cs="Consolas"/>
          <w:color w:val="808000"/>
          <w:sz w:val="20"/>
          <w:szCs w:val="20"/>
          <w:highlight w:val="white"/>
        </w:rPr>
        <w:t>"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}</w:t>
      </w:r>
    </w:p>
    <w:p w:rsidR="00357E94" w:rsidRDefault="00357E94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  <w:t>])</w:t>
      </w:r>
    </w:p>
    <w:p w:rsidR="00C934D7" w:rsidRDefault="00C934D7" w:rsidP="00357E94">
      <w:pPr>
        <w:rPr>
          <w:rFonts w:ascii="Consolas" w:hAnsi="Consolas" w:cs="Consolas"/>
          <w:b/>
          <w:bCs/>
          <w:color w:val="800000"/>
          <w:sz w:val="20"/>
          <w:szCs w:val="20"/>
          <w:highlight w:val="white"/>
        </w:rPr>
      </w:pPr>
      <w:r>
        <w:t>On exporte le tout dans une collection appelé film</w:t>
      </w:r>
    </w:p>
    <w:p w:rsidR="00357E94" w:rsidRDefault="00F907D7" w:rsidP="00357E94">
      <w:pPr>
        <w:rPr>
          <w:b/>
          <w:color w:val="709858" w:themeColor="background2" w:themeShade="80"/>
        </w:rPr>
      </w:pPr>
      <w:r w:rsidRPr="00D949EA">
        <w:rPr>
          <w:b/>
          <w:color w:val="709858" w:themeColor="background2" w:themeShade="80"/>
        </w:rPr>
        <w:t>Puis supprimer les _</w:t>
      </w:r>
      <w:proofErr w:type="spellStart"/>
      <w:r w:rsidRPr="00D949EA">
        <w:rPr>
          <w:b/>
          <w:color w:val="709858" w:themeColor="background2" w:themeShade="80"/>
        </w:rPr>
        <w:t>ids</w:t>
      </w:r>
      <w:proofErr w:type="spellEnd"/>
      <w:r w:rsidRPr="00D949EA">
        <w:rPr>
          <w:b/>
          <w:color w:val="709858" w:themeColor="background2" w:themeShade="80"/>
        </w:rPr>
        <w:t xml:space="preserve"> générés par </w:t>
      </w:r>
      <w:proofErr w:type="spellStart"/>
      <w:r w:rsidRPr="00D949EA">
        <w:rPr>
          <w:b/>
          <w:color w:val="709858" w:themeColor="background2" w:themeShade="80"/>
        </w:rPr>
        <w:t>actor_film</w:t>
      </w:r>
      <w:proofErr w:type="spellEnd"/>
      <w:r w:rsidRPr="00D949EA">
        <w:rPr>
          <w:b/>
          <w:color w:val="709858" w:themeColor="background2" w:themeShade="80"/>
        </w:rPr>
        <w:t xml:space="preserve"> et </w:t>
      </w:r>
      <w:proofErr w:type="spellStart"/>
      <w:r w:rsidRPr="00D949EA">
        <w:rPr>
          <w:b/>
          <w:color w:val="709858" w:themeColor="background2" w:themeShade="80"/>
        </w:rPr>
        <w:t>category_film</w:t>
      </w:r>
      <w:proofErr w:type="spellEnd"/>
    </w:p>
    <w:p w:rsidR="00AA6651" w:rsidRPr="00D949EA" w:rsidRDefault="00AA6651" w:rsidP="00357E94">
      <w:pPr>
        <w:rPr>
          <w:b/>
          <w:color w:val="709858" w:themeColor="background2" w:themeShade="80"/>
        </w:rPr>
      </w:pPr>
      <w:r>
        <w:rPr>
          <w:b/>
          <w:color w:val="709858" w:themeColor="background2" w:themeShade="80"/>
        </w:rPr>
        <w:t>(</w:t>
      </w:r>
      <w:proofErr w:type="gramStart"/>
      <w:r w:rsidRPr="00AA6651">
        <w:rPr>
          <w:b/>
          <w:color w:val="709858" w:themeColor="background2" w:themeShade="80"/>
        </w:rPr>
        <w:t>https://www.mkyong.com/mongodb/mongodb-how-to-remove-a-field-from-document/</w:t>
      </w:r>
      <w:proofErr w:type="gramEnd"/>
      <w:r>
        <w:rPr>
          <w:b/>
          <w:color w:val="709858" w:themeColor="background2" w:themeShade="80"/>
        </w:rPr>
        <w:t>)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yellow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yellow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actors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doc.actors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actors.length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actors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F907D7" w:rsidRPr="00D949EA" w:rsidRDefault="00F907D7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D949EA" w:rsidRPr="00D949EA" w:rsidRDefault="00D949EA" w:rsidP="00F907D7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({})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.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forEach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function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category = </w:t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doc.category</w:t>
      </w:r>
      <w:proofErr w:type="spellEnd"/>
      <w:proofErr w:type="gram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for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proofErr w:type="spellStart"/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= 0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&lt; 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category.length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;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++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)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{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var</w:t>
      </w:r>
      <w:proofErr w:type="spell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 xml:space="preserve"> x = category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proofErr w:type="spell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i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  <w:lang w:val="en-GB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  <w:t xml:space="preserve">delete 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x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[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>"_id"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  <w:lang w:val="en-GB"/>
        </w:rPr>
        <w:t>]);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  <w:lang w:val="en-GB"/>
        </w:rPr>
        <w:tab/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ab/>
      </w: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.save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</w:t>
      </w:r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doc</w:t>
      </w: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);</w:t>
      </w: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</w:p>
    <w:p w:rsidR="00D949EA" w:rsidRPr="00D949EA" w:rsidRDefault="00D949EA" w:rsidP="00D949EA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color w:val="709858" w:themeColor="background2" w:themeShade="80"/>
          <w:sz w:val="20"/>
          <w:szCs w:val="20"/>
        </w:rPr>
      </w:pPr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});</w:t>
      </w:r>
    </w:p>
    <w:p w:rsidR="00F907D7" w:rsidRPr="00D949EA" w:rsidRDefault="00F907D7" w:rsidP="00F907D7">
      <w:pPr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</w:pPr>
      <w:proofErr w:type="spellStart"/>
      <w:proofErr w:type="gramStart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lastRenderedPageBreak/>
        <w:t>db.film</w:t>
      </w:r>
      <w:proofErr w:type="gramEnd"/>
      <w:r w:rsidRPr="00D949EA">
        <w:rPr>
          <w:rFonts w:ascii="Consolas" w:hAnsi="Consolas" w:cs="Consolas"/>
          <w:color w:val="709858" w:themeColor="background2" w:themeShade="80"/>
          <w:sz w:val="20"/>
          <w:szCs w:val="20"/>
          <w:highlight w:val="white"/>
        </w:rPr>
        <w:t>.find</w:t>
      </w:r>
      <w:proofErr w:type="spellEnd"/>
      <w:r w:rsidRPr="00D949EA">
        <w:rPr>
          <w:rFonts w:ascii="Consolas" w:hAnsi="Consolas" w:cs="Consolas"/>
          <w:b/>
          <w:bCs/>
          <w:color w:val="709858" w:themeColor="background2" w:themeShade="80"/>
          <w:sz w:val="20"/>
          <w:szCs w:val="20"/>
          <w:highlight w:val="white"/>
        </w:rPr>
        <w:t>();</w:t>
      </w:r>
    </w:p>
    <w:p w:rsidR="00D949EA" w:rsidRDefault="00D949EA" w:rsidP="00F907D7">
      <w:pPr>
        <w:rPr>
          <w:b/>
        </w:rPr>
      </w:pPr>
    </w:p>
    <w:p w:rsidR="00B67229" w:rsidRPr="004D706F" w:rsidRDefault="004D706F" w:rsidP="00357E94">
      <w:r w:rsidRPr="00103E62">
        <w:rPr>
          <w:b/>
        </w:rPr>
        <w:t xml:space="preserve">Après transformation voici nos structures pour chaque </w:t>
      </w:r>
      <w:r w:rsidR="007E0777" w:rsidRPr="00103E62">
        <w:rPr>
          <w:b/>
        </w:rPr>
        <w:t>table</w:t>
      </w:r>
      <w:r>
        <w:t> :</w:t>
      </w:r>
    </w:p>
    <w:p w:rsidR="00A97786" w:rsidRPr="00D464D3" w:rsidRDefault="00A97786" w:rsidP="00A97786">
      <w:r>
        <w:t>Exemple d’objet de la table</w:t>
      </w:r>
      <w:r w:rsidRPr="004D706F">
        <w:t xml:space="preserve"> </w:t>
      </w:r>
      <w:r>
        <w:rPr>
          <w:b/>
        </w:rPr>
        <w:t>fil</w:t>
      </w:r>
      <w:r w:rsidR="00B53797">
        <w:rPr>
          <w:b/>
        </w:rPr>
        <w:t>m</w:t>
      </w:r>
    </w:p>
    <w:p w:rsidR="00A97786" w:rsidRDefault="00A97786" w:rsidP="00D464D3"/>
    <w:p w:rsidR="00A97786" w:rsidRDefault="00A97786" w:rsidP="00D464D3"/>
    <w:p w:rsidR="00E17212" w:rsidRDefault="00E17212" w:rsidP="00D464D3"/>
    <w:p w:rsidR="00BF4CCB" w:rsidRDefault="00BF4CCB">
      <w:r>
        <w:br w:type="page"/>
      </w:r>
    </w:p>
    <w:p w:rsidR="00D464D3" w:rsidRPr="004D706F" w:rsidRDefault="00D464D3" w:rsidP="00D464D3">
      <w:r>
        <w:lastRenderedPageBreak/>
        <w:t>Exemple d’objet de la table</w:t>
      </w:r>
      <w:r w:rsidR="00B67229" w:rsidRPr="004D706F">
        <w:t xml:space="preserve"> </w:t>
      </w:r>
      <w:proofErr w:type="spellStart"/>
      <w:r w:rsidR="00B67229" w:rsidRPr="00D464D3">
        <w:rPr>
          <w:b/>
        </w:rPr>
        <w:t>customer</w:t>
      </w:r>
      <w:proofErr w:type="spellEnd"/>
    </w:p>
    <w:p w:rsidR="00D464D3" w:rsidRDefault="00B67229">
      <w:r>
        <w:rPr>
          <w:noProof/>
        </w:rPr>
        <w:drawing>
          <wp:inline distT="0" distB="0" distL="0" distR="0" wp14:anchorId="656DA0A5" wp14:editId="39B8C829">
            <wp:extent cx="2977510" cy="227076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8263" cy="227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D3" w:rsidRPr="00D464D3" w:rsidRDefault="00D464D3" w:rsidP="00D464D3">
      <w:r>
        <w:t>Exemple d’objet de la table</w:t>
      </w:r>
      <w:r w:rsidRPr="004D706F">
        <w:t xml:space="preserve"> </w:t>
      </w:r>
      <w:proofErr w:type="spellStart"/>
      <w:r w:rsidR="003962AF">
        <w:rPr>
          <w:b/>
        </w:rPr>
        <w:t>rental</w:t>
      </w:r>
      <w:proofErr w:type="spellEnd"/>
    </w:p>
    <w:p w:rsidR="004D7A04" w:rsidRDefault="00D464D3" w:rsidP="00D464D3">
      <w:r>
        <w:rPr>
          <w:noProof/>
        </w:rPr>
        <w:drawing>
          <wp:inline distT="0" distB="0" distL="0" distR="0" wp14:anchorId="3F96A7B1" wp14:editId="4F9640AF">
            <wp:extent cx="6300470" cy="2084705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34F5" w:rsidRPr="006534F5">
        <w:t xml:space="preserve"> </w:t>
      </w:r>
    </w:p>
    <w:p w:rsidR="004D7A04" w:rsidRPr="00D464D3" w:rsidRDefault="004D7A04" w:rsidP="004D7A04">
      <w:r>
        <w:t>Exemple d’objet de la table</w:t>
      </w:r>
      <w:r w:rsidRPr="004D706F">
        <w:t xml:space="preserve"> </w:t>
      </w:r>
      <w:r>
        <w:rPr>
          <w:b/>
        </w:rPr>
        <w:t>store</w:t>
      </w:r>
    </w:p>
    <w:p w:rsidR="00D464D3" w:rsidRPr="006534F5" w:rsidRDefault="006534F5" w:rsidP="00D464D3">
      <w:r>
        <w:t>Exemple d’objet de la table</w:t>
      </w:r>
      <w:r w:rsidRPr="004D706F">
        <w:t xml:space="preserve"> </w:t>
      </w:r>
      <w:r>
        <w:rPr>
          <w:b/>
        </w:rPr>
        <w:t>staff</w:t>
      </w:r>
    </w:p>
    <w:p w:rsidR="006534F5" w:rsidRPr="00D464D3" w:rsidRDefault="006534F5" w:rsidP="00D464D3">
      <w:pPr>
        <w:rPr>
          <w:lang w:val="en-GB"/>
        </w:rPr>
      </w:pPr>
      <w:r>
        <w:rPr>
          <w:noProof/>
        </w:rPr>
        <w:drawing>
          <wp:inline distT="0" distB="0" distL="0" distR="0" wp14:anchorId="57CD315E" wp14:editId="113E73E6">
            <wp:extent cx="2964180" cy="2082220"/>
            <wp:effectExtent l="0" t="0" r="762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9897" cy="20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D82" w:rsidRPr="0078729D" w:rsidRDefault="00861D82" w:rsidP="0078729D">
      <w:pPr>
        <w:rPr>
          <w:rFonts w:ascii="Consolas" w:hAnsi="Consolas" w:cs="Consolas"/>
          <w:color w:val="000000"/>
          <w:sz w:val="20"/>
          <w:szCs w:val="20"/>
          <w:highlight w:val="white"/>
          <w:lang w:val="en-GB"/>
        </w:rPr>
      </w:pPr>
      <w:bookmarkStart w:id="0" w:name="_GoBack"/>
      <w:bookmarkEnd w:id="0"/>
    </w:p>
    <w:sectPr w:rsidR="00861D82" w:rsidRPr="0078729D" w:rsidSect="00411F70">
      <w:footerReference w:type="default" r:id="rId13"/>
      <w:pgSz w:w="11906" w:h="16838" w:code="9"/>
      <w:pgMar w:top="851" w:right="991" w:bottom="709" w:left="993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42E4" w:rsidRDefault="00E242E4">
      <w:pPr>
        <w:spacing w:before="0" w:after="0" w:line="240" w:lineRule="auto"/>
      </w:pPr>
      <w:r>
        <w:separator/>
      </w:r>
    </w:p>
  </w:endnote>
  <w:endnote w:type="continuationSeparator" w:id="0">
    <w:p w:rsidR="00E242E4" w:rsidRDefault="00E242E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64D3" w:rsidRDefault="00D464D3">
    <w:pPr>
      <w:pStyle w:val="Pieddepage"/>
    </w:pPr>
    <w:r>
      <w:rPr>
        <w:lang w:bidi="fr-FR"/>
      </w:rPr>
      <w:t xml:space="preserve">PAGE 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78729D">
      <w:rPr>
        <w:noProof/>
        <w:lang w:bidi="fr-FR"/>
      </w:rPr>
      <w:t>4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42E4" w:rsidRDefault="00E242E4">
      <w:pPr>
        <w:spacing w:before="0" w:after="0" w:line="240" w:lineRule="auto"/>
      </w:pPr>
      <w:r>
        <w:separator/>
      </w:r>
    </w:p>
  </w:footnote>
  <w:footnote w:type="continuationSeparator" w:id="0">
    <w:p w:rsidR="00E242E4" w:rsidRDefault="00E242E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50D0D0D"/>
    <w:multiLevelType w:val="hybridMultilevel"/>
    <w:tmpl w:val="BB1CC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99965D0"/>
    <w:multiLevelType w:val="hybridMultilevel"/>
    <w:tmpl w:val="5CD25E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14"/>
  </w:num>
  <w:num w:numId="10">
    <w:abstractNumId w:val="12"/>
  </w:num>
  <w:num w:numId="11">
    <w:abstractNumId w:val="17"/>
  </w:num>
  <w:num w:numId="12">
    <w:abstractNumId w:val="15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8F"/>
    <w:rsid w:val="00056457"/>
    <w:rsid w:val="0006041E"/>
    <w:rsid w:val="000748AA"/>
    <w:rsid w:val="000D6AA5"/>
    <w:rsid w:val="000E70A2"/>
    <w:rsid w:val="000F6952"/>
    <w:rsid w:val="00103E62"/>
    <w:rsid w:val="00115DAB"/>
    <w:rsid w:val="001638F6"/>
    <w:rsid w:val="001902D6"/>
    <w:rsid w:val="001A2000"/>
    <w:rsid w:val="001C6FDA"/>
    <w:rsid w:val="00234B31"/>
    <w:rsid w:val="00246948"/>
    <w:rsid w:val="002D5144"/>
    <w:rsid w:val="003209D6"/>
    <w:rsid w:val="003336D5"/>
    <w:rsid w:val="00334A73"/>
    <w:rsid w:val="003422FF"/>
    <w:rsid w:val="003471D1"/>
    <w:rsid w:val="00347E3E"/>
    <w:rsid w:val="00357E94"/>
    <w:rsid w:val="00370B2C"/>
    <w:rsid w:val="003962AF"/>
    <w:rsid w:val="003C7026"/>
    <w:rsid w:val="00411F70"/>
    <w:rsid w:val="00417E4B"/>
    <w:rsid w:val="0048440C"/>
    <w:rsid w:val="004952C4"/>
    <w:rsid w:val="0049703B"/>
    <w:rsid w:val="004B5782"/>
    <w:rsid w:val="004D4575"/>
    <w:rsid w:val="004D706F"/>
    <w:rsid w:val="004D7A04"/>
    <w:rsid w:val="00505EAF"/>
    <w:rsid w:val="00532FB9"/>
    <w:rsid w:val="005A1C5A"/>
    <w:rsid w:val="00616D62"/>
    <w:rsid w:val="006534F5"/>
    <w:rsid w:val="006729EB"/>
    <w:rsid w:val="00690EFD"/>
    <w:rsid w:val="006B4575"/>
    <w:rsid w:val="007021DE"/>
    <w:rsid w:val="00732607"/>
    <w:rsid w:val="00761409"/>
    <w:rsid w:val="007619DA"/>
    <w:rsid w:val="007718D7"/>
    <w:rsid w:val="0078729D"/>
    <w:rsid w:val="007E0777"/>
    <w:rsid w:val="007E612C"/>
    <w:rsid w:val="007F3D00"/>
    <w:rsid w:val="0081368A"/>
    <w:rsid w:val="00813F4F"/>
    <w:rsid w:val="008171F5"/>
    <w:rsid w:val="00844483"/>
    <w:rsid w:val="00861D82"/>
    <w:rsid w:val="008645E7"/>
    <w:rsid w:val="00867E08"/>
    <w:rsid w:val="00884BF8"/>
    <w:rsid w:val="00894CD4"/>
    <w:rsid w:val="008C6905"/>
    <w:rsid w:val="008F3AF1"/>
    <w:rsid w:val="00934F1C"/>
    <w:rsid w:val="009756A2"/>
    <w:rsid w:val="009A2E25"/>
    <w:rsid w:val="009A4D85"/>
    <w:rsid w:val="009C4086"/>
    <w:rsid w:val="009D2231"/>
    <w:rsid w:val="009E28DB"/>
    <w:rsid w:val="00A122DB"/>
    <w:rsid w:val="00A2488F"/>
    <w:rsid w:val="00A97786"/>
    <w:rsid w:val="00AA6651"/>
    <w:rsid w:val="00AA7291"/>
    <w:rsid w:val="00AD165F"/>
    <w:rsid w:val="00B21BE2"/>
    <w:rsid w:val="00B47B7A"/>
    <w:rsid w:val="00B53797"/>
    <w:rsid w:val="00B646B8"/>
    <w:rsid w:val="00B67229"/>
    <w:rsid w:val="00B9208F"/>
    <w:rsid w:val="00BD2028"/>
    <w:rsid w:val="00BF4CCB"/>
    <w:rsid w:val="00C03E22"/>
    <w:rsid w:val="00C13BA2"/>
    <w:rsid w:val="00C15D48"/>
    <w:rsid w:val="00C164EF"/>
    <w:rsid w:val="00C80BD4"/>
    <w:rsid w:val="00C934D7"/>
    <w:rsid w:val="00CF2617"/>
    <w:rsid w:val="00CF3A42"/>
    <w:rsid w:val="00D2213F"/>
    <w:rsid w:val="00D464D3"/>
    <w:rsid w:val="00D5413C"/>
    <w:rsid w:val="00D61730"/>
    <w:rsid w:val="00D949EA"/>
    <w:rsid w:val="00DB19E8"/>
    <w:rsid w:val="00DC07A3"/>
    <w:rsid w:val="00DC4766"/>
    <w:rsid w:val="00DE014E"/>
    <w:rsid w:val="00DE1421"/>
    <w:rsid w:val="00DE1774"/>
    <w:rsid w:val="00E04739"/>
    <w:rsid w:val="00E11B8A"/>
    <w:rsid w:val="00E17212"/>
    <w:rsid w:val="00E242E4"/>
    <w:rsid w:val="00E325C7"/>
    <w:rsid w:val="00E34A23"/>
    <w:rsid w:val="00E73674"/>
    <w:rsid w:val="00E8082D"/>
    <w:rsid w:val="00E949B4"/>
    <w:rsid w:val="00EE77D6"/>
    <w:rsid w:val="00F66AC5"/>
    <w:rsid w:val="00F677F9"/>
    <w:rsid w:val="00F736C3"/>
    <w:rsid w:val="00F907D7"/>
    <w:rsid w:val="00FB09AF"/>
    <w:rsid w:val="00FD1504"/>
    <w:rsid w:val="00FF2320"/>
    <w:rsid w:val="00FF6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CBF781"/>
  <w15:chartTrackingRefBased/>
  <w15:docId w15:val="{DB01E0F1-4489-4D12-A4E4-2ECABD00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character" w:styleId="Lienhypertexte">
    <w:name w:val="Hyperlink"/>
    <w:basedOn w:val="Policepardfaut"/>
    <w:uiPriority w:val="99"/>
    <w:unhideWhenUsed/>
    <w:rsid w:val="00DB19E8"/>
    <w:rPr>
      <w:color w:val="993E2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B19E8"/>
    <w:rPr>
      <w:color w:val="808080"/>
      <w:shd w:val="clear" w:color="auto" w:fill="E6E6E6"/>
    </w:rPr>
  </w:style>
  <w:style w:type="paragraph" w:styleId="Paragraphedeliste">
    <w:name w:val="List Paragraph"/>
    <w:basedOn w:val="Normal"/>
    <w:uiPriority w:val="34"/>
    <w:semiHidden/>
    <w:qFormat/>
    <w:rsid w:val="00F7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0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lational.fit.cvut.cz/dataset/Sakil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A\AppData\Roaming\Microsoft\Templates\Rapport%20d&#8217;&#233;tudiant%20avec%20page%20de%20garde.dotx" TargetMode="External"/></Relationship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2C4D6-6915-48D1-B186-C9B0492B5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832</TotalTime>
  <Pages>7</Pages>
  <Words>973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ZHONG Tara</cp:lastModifiedBy>
  <cp:revision>7</cp:revision>
  <dcterms:created xsi:type="dcterms:W3CDTF">2017-12-29T15:05:00Z</dcterms:created>
  <dcterms:modified xsi:type="dcterms:W3CDTF">2018-01-20T00:05:00Z</dcterms:modified>
  <cp:version/>
</cp:coreProperties>
</file>